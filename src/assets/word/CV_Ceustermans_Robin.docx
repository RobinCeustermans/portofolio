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24"/>
        <w:gridCol w:w="217"/>
        <w:gridCol w:w="2271"/>
        <w:gridCol w:w="262"/>
        <w:gridCol w:w="263"/>
        <w:gridCol w:w="699"/>
        <w:gridCol w:w="7461"/>
      </w:tblGrid>
      <w:tr w:rsidR="000334C1" w:rsidRPr="00F967C4" w14:paraId="33305902" w14:textId="77777777" w:rsidTr="001375B5">
        <w:trPr>
          <w:trHeight w:val="540"/>
        </w:trPr>
        <w:tc>
          <w:tcPr>
            <w:tcW w:w="525" w:type="dxa"/>
            <w:gridSpan w:val="3"/>
          </w:tcPr>
          <w:p w14:paraId="7473DF2A" w14:textId="77777777" w:rsidR="000334C1" w:rsidRPr="00F967C4" w:rsidRDefault="000334C1"/>
        </w:tc>
        <w:tc>
          <w:tcPr>
            <w:tcW w:w="2271" w:type="dxa"/>
            <w:tcBorders>
              <w:bottom w:val="single" w:sz="4" w:space="0" w:color="FFFFFF" w:themeColor="background1"/>
            </w:tcBorders>
          </w:tcPr>
          <w:p w14:paraId="1C4554FB" w14:textId="73550E87" w:rsidR="000334C1" w:rsidRPr="00F967C4" w:rsidRDefault="007A1FB2" w:rsidP="00014C4E">
            <w:pPr>
              <w:pStyle w:val="Kop4"/>
            </w:pPr>
            <w:r>
              <w:t xml:space="preserve"> Over Mij</w:t>
            </w:r>
          </w:p>
        </w:tc>
        <w:tc>
          <w:tcPr>
            <w:tcW w:w="525" w:type="dxa"/>
            <w:gridSpan w:val="2"/>
          </w:tcPr>
          <w:p w14:paraId="2AD9EB70" w14:textId="77777777" w:rsidR="000334C1" w:rsidRPr="00F967C4" w:rsidRDefault="000334C1"/>
        </w:tc>
        <w:tc>
          <w:tcPr>
            <w:tcW w:w="699" w:type="dxa"/>
            <w:vMerge w:val="restart"/>
          </w:tcPr>
          <w:p w14:paraId="052A01C1" w14:textId="77777777" w:rsidR="000334C1" w:rsidRPr="00F967C4" w:rsidRDefault="000334C1" w:rsidP="004A28EA"/>
        </w:tc>
        <w:tc>
          <w:tcPr>
            <w:tcW w:w="7461" w:type="dxa"/>
            <w:vMerge w:val="restart"/>
          </w:tcPr>
          <w:p w14:paraId="37920954" w14:textId="19EEBE1B" w:rsidR="000334C1" w:rsidRPr="003241BC" w:rsidRDefault="007A1FB2" w:rsidP="002E7306">
            <w:pPr>
              <w:pStyle w:val="Titel"/>
              <w:rPr>
                <w:sz w:val="68"/>
                <w:szCs w:val="68"/>
                <w:lang w:val="nl-BE"/>
              </w:rPr>
            </w:pPr>
            <w:r w:rsidRPr="003241BC">
              <w:rPr>
                <w:sz w:val="68"/>
                <w:szCs w:val="68"/>
                <w:lang w:val="nl-BE"/>
              </w:rPr>
              <w:t>Robin CEUST</w:t>
            </w:r>
            <w:r w:rsidR="00FE6233">
              <w:rPr>
                <w:sz w:val="68"/>
                <w:szCs w:val="68"/>
                <w:lang w:val="nl-BE"/>
              </w:rPr>
              <w:t>e</w:t>
            </w:r>
            <w:r w:rsidRPr="003241BC">
              <w:rPr>
                <w:sz w:val="68"/>
                <w:szCs w:val="68"/>
                <w:lang w:val="nl-BE"/>
              </w:rPr>
              <w:t>RMANS</w:t>
            </w:r>
          </w:p>
          <w:p w14:paraId="787CA88A" w14:textId="15386191" w:rsidR="000334C1" w:rsidRPr="003241BC" w:rsidRDefault="007A1FB2" w:rsidP="002E7306">
            <w:pPr>
              <w:pStyle w:val="Ondertitel"/>
              <w:rPr>
                <w:color w:val="00B050"/>
                <w:sz w:val="36"/>
                <w:szCs w:val="36"/>
                <w:lang w:val="nl-BE"/>
              </w:rPr>
            </w:pPr>
            <w:r w:rsidRPr="003241BC">
              <w:rPr>
                <w:color w:val="00B050"/>
                <w:sz w:val="36"/>
                <w:szCs w:val="36"/>
                <w:lang w:val="nl-BE"/>
              </w:rPr>
              <w:t>pROGRAMMEUR/WEB-developer</w:t>
            </w:r>
          </w:p>
          <w:p w14:paraId="615AABD8" w14:textId="3265D981" w:rsidR="000334C1" w:rsidRDefault="002A6142" w:rsidP="00EC0F79">
            <w:pPr>
              <w:pStyle w:val="Kop1"/>
              <w:rPr>
                <w:color w:val="00B050"/>
                <w:sz w:val="32"/>
              </w:rPr>
            </w:pPr>
            <w:r w:rsidRPr="002A6142">
              <w:rPr>
                <w:color w:val="00B050"/>
                <w:sz w:val="32"/>
              </w:rPr>
              <w:t>Opleidingen</w:t>
            </w:r>
          </w:p>
          <w:p w14:paraId="67E43608" w14:textId="77777777" w:rsidR="001375B5" w:rsidRPr="003241BC" w:rsidRDefault="001375B5" w:rsidP="001375B5">
            <w:pPr>
              <w:pStyle w:val="Kop2"/>
              <w:rPr>
                <w:rFonts w:asciiTheme="minorHAnsi" w:eastAsiaTheme="minorHAnsi" w:hAnsiTheme="minorHAnsi" w:cstheme="minorBidi"/>
                <w:caps w:val="0"/>
                <w:sz w:val="28"/>
                <w:szCs w:val="28"/>
              </w:rPr>
            </w:pPr>
            <w:r w:rsidRPr="003241BC">
              <w:rPr>
                <w:sz w:val="28"/>
                <w:szCs w:val="28"/>
              </w:rPr>
              <w:t>Graduaat/hbo5 programmeren thomas more te geel</w:t>
            </w:r>
          </w:p>
          <w:p w14:paraId="38F9D109" w14:textId="77777777" w:rsidR="001375B5" w:rsidRPr="003241BC" w:rsidRDefault="001375B5" w:rsidP="001375B5">
            <w:pPr>
              <w:pStyle w:val="Kop3"/>
            </w:pPr>
            <w:r w:rsidRPr="003241BC">
              <w:rPr>
                <w:lang w:bidi="nl-NL"/>
              </w:rPr>
              <w:t>(</w:t>
            </w:r>
            <w:r w:rsidRPr="003241BC">
              <w:t>20</w:t>
            </w:r>
            <w:r>
              <w:t>20</w:t>
            </w:r>
            <w:r w:rsidRPr="003241BC">
              <w:t xml:space="preserve"> - </w:t>
            </w:r>
            <w:r>
              <w:t>heden</w:t>
            </w:r>
            <w:r w:rsidRPr="003241BC">
              <w:rPr>
                <w:lang w:bidi="nl-NL"/>
              </w:rPr>
              <w:t>)</w:t>
            </w:r>
          </w:p>
          <w:p w14:paraId="62D510F9" w14:textId="51297D42" w:rsidR="001375B5" w:rsidRPr="00996B32" w:rsidRDefault="001375B5" w:rsidP="001375B5">
            <w:pPr>
              <w:rPr>
                <w:color w:val="404040" w:themeColor="text1" w:themeTint="BF"/>
              </w:rPr>
            </w:pPr>
            <w:r w:rsidRPr="00996B32">
              <w:rPr>
                <w:color w:val="404040" w:themeColor="text1" w:themeTint="BF"/>
              </w:rPr>
              <w:t>Hier leer ik uitgebreid werken met HTML/CSS JavaScript,</w:t>
            </w:r>
            <w:r w:rsidR="00996B32" w:rsidRPr="00996B32">
              <w:rPr>
                <w:color w:val="404040" w:themeColor="text1" w:themeTint="BF"/>
              </w:rPr>
              <w:t xml:space="preserve"> </w:t>
            </w:r>
            <w:r w:rsidR="00996B32" w:rsidRPr="00996B32">
              <w:rPr>
                <w:color w:val="404040" w:themeColor="text1" w:themeTint="BF"/>
              </w:rPr>
              <w:t>MySQL</w:t>
            </w:r>
            <w:r w:rsidR="00996B32" w:rsidRPr="00996B32">
              <w:rPr>
                <w:color w:val="404040" w:themeColor="text1" w:themeTint="BF"/>
              </w:rPr>
              <w:t>,</w:t>
            </w:r>
            <w:r w:rsidRPr="00996B32">
              <w:rPr>
                <w:color w:val="404040" w:themeColor="text1" w:themeTint="BF"/>
              </w:rPr>
              <w:t xml:space="preserve"> React Framework JS, Angular JS, JQuery, C#/WPF en Entity Framework, , Draw.IO, Star UML, GitHub en Wordpress.</w:t>
            </w:r>
          </w:p>
          <w:p w14:paraId="08560AAD" w14:textId="77777777" w:rsidR="001375B5" w:rsidRPr="001375B5" w:rsidRDefault="001375B5" w:rsidP="001375B5"/>
          <w:p w14:paraId="0CF75CCE" w14:textId="285FA50D" w:rsidR="002A6142" w:rsidRPr="002A6142" w:rsidRDefault="002A6142" w:rsidP="002A6142">
            <w:pPr>
              <w:pStyle w:val="Kop2"/>
              <w:rPr>
                <w:rFonts w:asciiTheme="minorHAnsi" w:eastAsiaTheme="minorHAnsi" w:hAnsiTheme="minorHAnsi" w:cstheme="minorBidi"/>
                <w:caps w:val="0"/>
                <w:sz w:val="28"/>
                <w:szCs w:val="28"/>
              </w:rPr>
            </w:pPr>
            <w:r w:rsidRPr="002A6142">
              <w:rPr>
                <w:sz w:val="28"/>
                <w:szCs w:val="28"/>
              </w:rPr>
              <w:t>Latijn – Modere Talen KAMSA aarschot</w:t>
            </w:r>
          </w:p>
          <w:p w14:paraId="5FB7A2E0" w14:textId="70355B54" w:rsidR="002A6142" w:rsidRPr="002A6142" w:rsidRDefault="002A6142" w:rsidP="002A6142">
            <w:pPr>
              <w:pStyle w:val="Kop3"/>
              <w:rPr>
                <w:lang w:val="nl-BE"/>
              </w:rPr>
            </w:pPr>
            <w:r w:rsidRPr="002A6142">
              <w:rPr>
                <w:lang w:val="nl-BE" w:bidi="nl-NL"/>
              </w:rPr>
              <w:t>(</w:t>
            </w:r>
            <w:r>
              <w:t>2010 - 2016</w:t>
            </w:r>
            <w:r w:rsidRPr="002A6142">
              <w:rPr>
                <w:lang w:val="nl-BE" w:bidi="nl-NL"/>
              </w:rPr>
              <w:t>)</w:t>
            </w:r>
          </w:p>
          <w:p w14:paraId="2232FC86" w14:textId="49F51FA7" w:rsidR="002A6142" w:rsidRPr="00996B32" w:rsidRDefault="002A6142" w:rsidP="002A6142">
            <w:pPr>
              <w:rPr>
                <w:color w:val="404040" w:themeColor="text1" w:themeTint="BF"/>
              </w:rPr>
            </w:pPr>
            <w:r w:rsidRPr="00996B32">
              <w:rPr>
                <w:color w:val="404040" w:themeColor="text1" w:themeTint="BF"/>
              </w:rPr>
              <w:t>Ik heb in deze richting de talen Latijn, Engels, Duits, Frans en Spaans bestudeerd. Naast deze talen heb ik ook geleerd over de geschiedenis van Rome.</w:t>
            </w:r>
            <w:r w:rsidR="003241BC" w:rsidRPr="00996B32">
              <w:rPr>
                <w:color w:val="404040" w:themeColor="text1" w:themeTint="BF"/>
              </w:rPr>
              <w:t xml:space="preserve"> Ik kan </w:t>
            </w:r>
            <w:r w:rsidR="00FE6233" w:rsidRPr="00996B32">
              <w:rPr>
                <w:color w:val="404040" w:themeColor="text1" w:themeTint="BF"/>
              </w:rPr>
              <w:t>goed communiceren in</w:t>
            </w:r>
            <w:r w:rsidR="003241BC" w:rsidRPr="00996B32">
              <w:rPr>
                <w:color w:val="404040" w:themeColor="text1" w:themeTint="BF"/>
              </w:rPr>
              <w:t xml:space="preserve"> het Engels en</w:t>
            </w:r>
            <w:r w:rsidR="00FE6233" w:rsidRPr="00996B32">
              <w:rPr>
                <w:color w:val="404040" w:themeColor="text1" w:themeTint="BF"/>
              </w:rPr>
              <w:t xml:space="preserve"> ik</w:t>
            </w:r>
            <w:r w:rsidR="003241BC" w:rsidRPr="00996B32">
              <w:rPr>
                <w:color w:val="404040" w:themeColor="text1" w:themeTint="BF"/>
              </w:rPr>
              <w:t xml:space="preserve"> heb wat kennis met Frans, Duits en Spaans</w:t>
            </w:r>
            <w:r w:rsidR="00513AE6" w:rsidRPr="00996B32">
              <w:rPr>
                <w:color w:val="404040" w:themeColor="text1" w:themeTint="BF"/>
              </w:rPr>
              <w:t>, wat volgens mij een meerwaarde kan zijn op de werkvloer</w:t>
            </w:r>
            <w:r w:rsidR="003241BC" w:rsidRPr="00996B32">
              <w:rPr>
                <w:color w:val="404040" w:themeColor="text1" w:themeTint="BF"/>
              </w:rPr>
              <w:t>.</w:t>
            </w:r>
          </w:p>
          <w:sdt>
            <w:sdtPr>
              <w:id w:val="-1732921385"/>
              <w:placeholder>
                <w:docPart w:val="727B7C0887234FBCB46D1EBA6AE8024C"/>
              </w:placeholder>
              <w:temporary/>
              <w:showingPlcHdr/>
              <w15:appearance w15:val="hidden"/>
            </w:sdtPr>
            <w:sdtEndPr/>
            <w:sdtContent>
              <w:p w14:paraId="05597C55" w14:textId="77777777" w:rsidR="00EB70FE" w:rsidRDefault="00EB70FE" w:rsidP="00EB70FE">
                <w:pPr>
                  <w:pStyle w:val="Kop1"/>
                  <w:rPr>
                    <w:rFonts w:asciiTheme="minorHAnsi" w:eastAsiaTheme="minorHAnsi" w:hAnsiTheme="minorHAnsi" w:cstheme="minorBidi"/>
                    <w:caps w:val="0"/>
                    <w:color w:val="7F7F7F" w:themeColor="text1" w:themeTint="80"/>
                    <w:sz w:val="24"/>
                    <w:szCs w:val="24"/>
                  </w:rPr>
                </w:pPr>
                <w:r w:rsidRPr="00BA2EEA">
                  <w:rPr>
                    <w:color w:val="00B050"/>
                    <w:sz w:val="32"/>
                    <w:lang w:bidi="nl-NL"/>
                  </w:rPr>
                  <w:t>Vaardigheden</w:t>
                </w:r>
              </w:p>
            </w:sdtContent>
          </w:sdt>
          <w:p w14:paraId="21C2EB03" w14:textId="00DCDC08" w:rsidR="002A6142" w:rsidRDefault="002A6142" w:rsidP="002A6142"/>
          <w:p w14:paraId="33F1DF92" w14:textId="1BBF07AF" w:rsidR="00EB70FE" w:rsidRDefault="00EB70FE" w:rsidP="002A6142">
            <w:r w:rsidRPr="00F967C4">
              <w:rPr>
                <w:noProof/>
                <w:lang w:val="nl-BE" w:eastAsia="nl-BE"/>
              </w:rPr>
              <mc:AlternateContent>
                <mc:Choice Requires="wpg">
                  <w:drawing>
                    <wp:inline distT="0" distB="0" distL="0" distR="0" wp14:anchorId="0A968A7C" wp14:editId="4C4B7C94">
                      <wp:extent cx="4552951" cy="962025"/>
                      <wp:effectExtent l="0" t="0" r="0" b="0"/>
                      <wp:docPr id="9" name="Groep 9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1" cy="962025"/>
                                <a:chOff x="-1" y="0"/>
                                <a:chExt cx="4552951" cy="933450"/>
                              </a:xfrm>
                            </wpg:grpSpPr>
                            <wps:wsp>
                              <wps:cNvPr id="31" name="Tekstvak 31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55C2B1" w14:textId="77777777" w:rsidR="00EB70FE" w:rsidRPr="001F346D" w:rsidRDefault="00EB70FE" w:rsidP="00EB70FE">
                                    <w:r w:rsidRPr="001F346D">
                                      <w:t>JavaScript</w:t>
                                    </w:r>
                                  </w:p>
                                  <w:p w14:paraId="6F1ADF28" w14:textId="77777777" w:rsidR="00EB70FE" w:rsidRPr="001F346D" w:rsidRDefault="00EB70FE" w:rsidP="00EB70FE">
                                    <w:r w:rsidRPr="001F346D">
                                      <w:t>SQL</w:t>
                                    </w:r>
                                  </w:p>
                                  <w:p w14:paraId="74F00015" w14:textId="77777777" w:rsidR="00EB70FE" w:rsidRPr="001F346D" w:rsidRDefault="00EB70FE" w:rsidP="00EB70FE">
                                    <w:r>
                                      <w:t>C# en Entity Framework</w:t>
                                    </w:r>
                                  </w:p>
                                  <w:p w14:paraId="36401DE4" w14:textId="79AC0BF2" w:rsidR="00EB70FE" w:rsidRPr="001F346D" w:rsidRDefault="00EB70FE" w:rsidP="00EB70FE">
                                    <w:r w:rsidRPr="001F346D">
                                      <w:t>HTML/CSS</w:t>
                                    </w:r>
                                    <w:r w:rsidR="00534997">
                                      <w:t xml:space="preserve"> met Bootstrap</w:t>
                                    </w:r>
                                    <w:bookmarkStart w:id="0" w:name="_GoBack"/>
                                    <w:bookmarkEnd w:id="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hthoek 33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hthoek 34"/>
                              <wps:cNvSpPr/>
                              <wps:spPr>
                                <a:xfrm>
                                  <a:off x="0" y="66675"/>
                                  <a:ext cx="1392072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hthoek 3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hthoek 39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Rechthoek 40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Rechthoek 41"/>
                              <wps:cNvSpPr/>
                              <wps:spPr>
                                <a:xfrm>
                                  <a:off x="-1" y="476249"/>
                                  <a:ext cx="1381125" cy="1522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E68994" w14:textId="77777777" w:rsidR="00EB70FE" w:rsidRPr="001F346D" w:rsidRDefault="00EB70FE" w:rsidP="00EB70FE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hthoek 42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hthoek 43"/>
                              <wps:cNvSpPr/>
                              <wps:spPr>
                                <a:xfrm>
                                  <a:off x="0" y="695325"/>
                                  <a:ext cx="170497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968A7C" id="Groep 9" o:spid="_x0000_s1026" style="width:358.5pt;height:75.75pt;mso-position-horizontal-relative:char;mso-position-vertical-relative:line" coordorigin="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vak 31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" filled="f" stroked="f" strokeweight=".5pt">
                        <v:textbox inset="0,,0">
                          <w:txbxContent>
                            <w:p w14:paraId="4255C2B1" w14:textId="77777777" w:rsidR="00EB70FE" w:rsidRPr="001F346D" w:rsidRDefault="00EB70FE" w:rsidP="00EB70FE">
                              <w:r w:rsidRPr="001F346D">
                                <w:t>JavaScript</w:t>
                              </w:r>
                            </w:p>
                            <w:p w14:paraId="6F1ADF28" w14:textId="77777777" w:rsidR="00EB70FE" w:rsidRPr="001F346D" w:rsidRDefault="00EB70FE" w:rsidP="00EB70FE">
                              <w:r w:rsidRPr="001F346D">
                                <w:t>SQL</w:t>
                              </w:r>
                            </w:p>
                            <w:p w14:paraId="74F00015" w14:textId="77777777" w:rsidR="00EB70FE" w:rsidRPr="001F346D" w:rsidRDefault="00EB70FE" w:rsidP="00EB70FE">
                              <w:r>
                                <w:t>C# en Entity Framework</w:t>
                              </w:r>
                            </w:p>
                            <w:p w14:paraId="36401DE4" w14:textId="79AC0BF2" w:rsidR="00EB70FE" w:rsidRPr="001F346D" w:rsidRDefault="00EB70FE" w:rsidP="00EB70FE">
                              <w:r w:rsidRPr="001F346D">
                                <w:t>HTML/CSS</w:t>
                              </w:r>
                              <w:r w:rsidR="00534997">
                                <w:t xml:space="preserve"> met Bootstrap</w:t>
                              </w:r>
                              <w:bookmarkStart w:id="1" w:name="_GoBack"/>
                              <w:bookmarkEnd w:id="1"/>
                            </w:p>
                          </w:txbxContent>
                        </v:textbox>
                      </v:shape>
                      <v:rect id="Rechthoek 33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" filled="f" strokecolor="#8a2387 [3204]">
                        <v:stroke joinstyle="round"/>
                      </v:rect>
                      <v:rect id="Rechthoek 34" o:spid="_x0000_s1029" style="position:absolute;top:666;width:1392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" fillcolor="#00b0f0" stroked="f" strokeweight="1pt"/>
                      <v:rect id="Rechthoek 3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" filled="f" strokecolor="#8a2387 [3204]">
                        <v:stroke joinstyle="round"/>
                      </v:rect>
                      <v:rect id="Rechthoek 39" o:spid="_x0000_s1031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" fillcolor="#00b0f0" stroked="f" strokeweight="1pt"/>
                      <v:rect id="Rechthoek 40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" filled="f" strokecolor="#8a2387 [3204]">
                        <v:stroke joinstyle="round"/>
                      </v:rect>
                      <v:rect id="Rechthoek 41" o:spid="_x0000_s1033" style="position:absolute;top:4762;width:13811;height:1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" fillcolor="#00b0f0" stroked="f" strokeweight="1pt">
                        <v:textbox>
                          <w:txbxContent>
                            <w:p w14:paraId="03E68994" w14:textId="77777777" w:rsidR="00EB70FE" w:rsidRPr="001F346D" w:rsidRDefault="00EB70FE" w:rsidP="00EB70FE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hthoek 42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" filled="f" strokecolor="#8a2387 [3204]">
                        <v:stroke joinstyle="round"/>
                      </v:rect>
                      <v:rect id="Rechthoek 43" o:spid="_x0000_s1035" style="position:absolute;top:6953;width:1704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" fillcolor="#00b0f0" stroked="f" strokeweight="1pt"/>
                      <w10:anchorlock/>
                    </v:group>
                  </w:pict>
                </mc:Fallback>
              </mc:AlternateContent>
            </w:r>
          </w:p>
          <w:sdt>
            <w:sdtPr>
              <w:id w:val="1696962928"/>
              <w:placeholder>
                <w:docPart w:val="2D40AC036F444E44833A4012818BE2A5"/>
              </w:placeholder>
              <w:temporary/>
              <w:showingPlcHdr/>
              <w15:appearance w15:val="hidden"/>
            </w:sdtPr>
            <w:sdtEndPr/>
            <w:sdtContent>
              <w:p w14:paraId="28562B94" w14:textId="77777777" w:rsidR="000334C1" w:rsidRPr="003241BC" w:rsidRDefault="000334C1" w:rsidP="00EC0F79">
                <w:pPr>
                  <w:pStyle w:val="Kop1"/>
                  <w:rPr>
                    <w:lang w:val="nl-BE"/>
                  </w:rPr>
                </w:pPr>
                <w:r w:rsidRPr="00BA2EEA">
                  <w:rPr>
                    <w:color w:val="00B050"/>
                    <w:sz w:val="32"/>
                    <w:lang w:val="nl-BE" w:bidi="nl-NL"/>
                  </w:rPr>
                  <w:t>Werkervaring</w:t>
                </w:r>
              </w:p>
            </w:sdtContent>
          </w:sdt>
          <w:p w14:paraId="0CD288F0" w14:textId="085BDE52" w:rsidR="000334C1" w:rsidRPr="003241BC" w:rsidRDefault="002A6142" w:rsidP="00EC0F79">
            <w:pPr>
              <w:pStyle w:val="Kop2"/>
              <w:rPr>
                <w:sz w:val="28"/>
                <w:szCs w:val="28"/>
                <w:lang w:val="nl-BE"/>
              </w:rPr>
            </w:pPr>
            <w:r w:rsidRPr="002A6142">
              <w:rPr>
                <w:sz w:val="28"/>
                <w:szCs w:val="28"/>
              </w:rPr>
              <w:t>bereider gerechten Vaco’s kitchen</w:t>
            </w:r>
          </w:p>
          <w:p w14:paraId="03DC0D33" w14:textId="11E8D747" w:rsidR="000334C1" w:rsidRDefault="000334C1" w:rsidP="00EC0F79">
            <w:pPr>
              <w:pStyle w:val="Kop3"/>
              <w:rPr>
                <w:lang w:val="nl-BE" w:bidi="nl-NL"/>
              </w:rPr>
            </w:pPr>
            <w:r w:rsidRPr="003241BC">
              <w:rPr>
                <w:lang w:val="nl-BE" w:bidi="nl-NL"/>
              </w:rPr>
              <w:t>(</w:t>
            </w:r>
            <w:r w:rsidR="003241BC">
              <w:t>2017</w:t>
            </w:r>
            <w:r w:rsidRPr="003241BC">
              <w:rPr>
                <w:lang w:val="nl-BE" w:bidi="nl-NL"/>
              </w:rPr>
              <w:t>-</w:t>
            </w:r>
            <w:r w:rsidR="003241BC">
              <w:t>2020</w:t>
            </w:r>
            <w:r w:rsidRPr="003241BC">
              <w:rPr>
                <w:lang w:val="nl-BE" w:bidi="nl-NL"/>
              </w:rPr>
              <w:t>)</w:t>
            </w:r>
          </w:p>
          <w:p w14:paraId="13A9EA5D" w14:textId="77777777" w:rsidR="00EB70FE" w:rsidRPr="00FE6233" w:rsidRDefault="00EB70FE" w:rsidP="00EB70FE">
            <w:pPr>
              <w:pStyle w:val="Kop2"/>
              <w:rPr>
                <w:sz w:val="28"/>
                <w:szCs w:val="28"/>
                <w:lang w:val="nl-BE"/>
              </w:rPr>
            </w:pPr>
            <w:r w:rsidRPr="00FE6233">
              <w:rPr>
                <w:sz w:val="28"/>
                <w:szCs w:val="28"/>
                <w:lang w:val="nl-BE"/>
              </w:rPr>
              <w:t>Archivaris Flamingo pet products</w:t>
            </w:r>
          </w:p>
          <w:p w14:paraId="2C97745E" w14:textId="23D6C1FD" w:rsidR="00EB70FE" w:rsidRPr="00EB70FE" w:rsidRDefault="00EB70FE" w:rsidP="00EB70FE">
            <w:pPr>
              <w:pStyle w:val="Kop3"/>
              <w:rPr>
                <w:lang w:val="nl-BE" w:bidi="nl-NL"/>
              </w:rPr>
            </w:pPr>
            <w:r w:rsidRPr="00FE6233">
              <w:rPr>
                <w:lang w:val="nl-BE" w:bidi="nl-NL"/>
              </w:rPr>
              <w:t>(</w:t>
            </w:r>
            <w:r w:rsidRPr="00FE6233">
              <w:rPr>
                <w:lang w:val="nl-BE"/>
              </w:rPr>
              <w:t>2019</w:t>
            </w:r>
            <w:r w:rsidRPr="00FE6233">
              <w:rPr>
                <w:lang w:val="nl-BE" w:bidi="nl-NL"/>
              </w:rPr>
              <w:t>)</w:t>
            </w:r>
          </w:p>
          <w:p w14:paraId="24288456" w14:textId="2A013338" w:rsidR="000334C1" w:rsidRPr="003241BC" w:rsidRDefault="003241BC" w:rsidP="00D95726">
            <w:pPr>
              <w:pStyle w:val="Kop2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</w:rPr>
              <w:t>kwaliteitscontroleur Sadeco/daff - trucks</w:t>
            </w:r>
          </w:p>
          <w:p w14:paraId="41698A1E" w14:textId="3B10DF8A" w:rsidR="000334C1" w:rsidRPr="003241BC" w:rsidRDefault="000334C1" w:rsidP="00D95726">
            <w:pPr>
              <w:pStyle w:val="Kop3"/>
              <w:rPr>
                <w:lang w:val="nl-BE"/>
              </w:rPr>
            </w:pPr>
            <w:r w:rsidRPr="003241BC">
              <w:rPr>
                <w:lang w:val="nl-BE" w:bidi="nl-NL"/>
              </w:rPr>
              <w:t>(</w:t>
            </w:r>
            <w:r w:rsidR="003241BC">
              <w:t>2017</w:t>
            </w:r>
            <w:r w:rsidRPr="003241BC">
              <w:rPr>
                <w:lang w:val="nl-BE" w:bidi="nl-NL"/>
              </w:rPr>
              <w:t>)</w:t>
            </w:r>
          </w:p>
          <w:p w14:paraId="2BCE6A2C" w14:textId="31F33285" w:rsidR="000334C1" w:rsidRPr="00F967C4" w:rsidRDefault="000334C1" w:rsidP="00D95726">
            <w:pPr>
              <w:pStyle w:val="Kop1"/>
            </w:pPr>
          </w:p>
          <w:p w14:paraId="28CBF2DA" w14:textId="59E5F680" w:rsidR="000334C1" w:rsidRPr="00F967C4" w:rsidRDefault="000334C1" w:rsidP="00EC0F79"/>
        </w:tc>
      </w:tr>
      <w:tr w:rsidR="000334C1" w:rsidRPr="00F967C4" w14:paraId="08743D91" w14:textId="77777777" w:rsidTr="001375B5">
        <w:trPr>
          <w:trHeight w:val="4176"/>
        </w:trPr>
        <w:tc>
          <w:tcPr>
            <w:tcW w:w="3321" w:type="dxa"/>
            <w:gridSpan w:val="6"/>
          </w:tcPr>
          <w:p w14:paraId="60D363F6" w14:textId="45ADFC07" w:rsidR="000334C1" w:rsidRPr="00F967C4" w:rsidRDefault="007A1FB2" w:rsidP="001375B5">
            <w:pPr>
              <w:pStyle w:val="OverMij"/>
            </w:pPr>
            <w:r>
              <w:t>Ik ben Robin Ceustermans</w:t>
            </w:r>
            <w:r w:rsidR="00513AE6">
              <w:t>,</w:t>
            </w:r>
            <w:r>
              <w:t xml:space="preserve"> </w:t>
            </w:r>
            <w:r w:rsidR="001375B5">
              <w:t>24</w:t>
            </w:r>
            <w:r w:rsidR="00513AE6">
              <w:t xml:space="preserve"> jaar oud en</w:t>
            </w:r>
            <w:r>
              <w:t xml:space="preserve"> </w:t>
            </w:r>
            <w:r w:rsidR="00513AE6">
              <w:t>ik ben g</w:t>
            </w:r>
            <w:r>
              <w:t>eboren te Geel 2 oktober 1997. Ik ben in het bezit van een rijbewijs B en een eigen wagen.</w:t>
            </w:r>
            <w:r w:rsidR="00996B32">
              <w:t xml:space="preserve"> I</w:t>
            </w:r>
          </w:p>
        </w:tc>
        <w:tc>
          <w:tcPr>
            <w:tcW w:w="699" w:type="dxa"/>
            <w:vMerge/>
          </w:tcPr>
          <w:p w14:paraId="28AEC416" w14:textId="77777777" w:rsidR="000334C1" w:rsidRPr="00F967C4" w:rsidRDefault="000334C1" w:rsidP="008A171A">
            <w:pPr>
              <w:pStyle w:val="OverMij"/>
            </w:pPr>
          </w:p>
        </w:tc>
        <w:tc>
          <w:tcPr>
            <w:tcW w:w="7461" w:type="dxa"/>
            <w:vMerge/>
          </w:tcPr>
          <w:p w14:paraId="53A55329" w14:textId="77777777" w:rsidR="000334C1" w:rsidRPr="00F967C4" w:rsidRDefault="000334C1" w:rsidP="008A171A">
            <w:pPr>
              <w:pStyle w:val="OverMij"/>
            </w:pPr>
          </w:p>
        </w:tc>
      </w:tr>
      <w:tr w:rsidR="000334C1" w:rsidRPr="00F967C4" w14:paraId="2F9278ED" w14:textId="77777777" w:rsidTr="001375B5">
        <w:trPr>
          <w:trHeight w:val="540"/>
        </w:trPr>
        <w:tc>
          <w:tcPr>
            <w:tcW w:w="308" w:type="dxa"/>
            <w:gridSpan w:val="2"/>
          </w:tcPr>
          <w:p w14:paraId="6E6A85D7" w14:textId="77777777" w:rsidR="000334C1" w:rsidRPr="00F967C4" w:rsidRDefault="000334C1" w:rsidP="004A28EA">
            <w:pPr>
              <w:pStyle w:val="Kop4"/>
            </w:pPr>
          </w:p>
        </w:tc>
        <w:sdt>
          <w:sdtPr>
            <w:id w:val="1050265814"/>
            <w:placeholder>
              <w:docPart w:val="6D94F24B175F431DAE7DA11A090EF8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5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079D82B8" w14:textId="77777777" w:rsidR="000334C1" w:rsidRPr="00F967C4" w:rsidRDefault="000334C1" w:rsidP="004A28EA">
                <w:pPr>
                  <w:pStyle w:val="Kop4"/>
                </w:pPr>
                <w:r w:rsidRPr="00F967C4">
                  <w:rPr>
                    <w:lang w:bidi="nl-NL"/>
                  </w:rPr>
                  <w:t>C O N T A C T</w:t>
                </w:r>
              </w:p>
            </w:tc>
          </w:sdtContent>
        </w:sdt>
        <w:tc>
          <w:tcPr>
            <w:tcW w:w="263" w:type="dxa"/>
          </w:tcPr>
          <w:p w14:paraId="40AC78D4" w14:textId="77777777" w:rsidR="000334C1" w:rsidRPr="00F967C4" w:rsidRDefault="000334C1" w:rsidP="004A28EA">
            <w:pPr>
              <w:pStyle w:val="Kop4"/>
            </w:pPr>
          </w:p>
        </w:tc>
        <w:tc>
          <w:tcPr>
            <w:tcW w:w="699" w:type="dxa"/>
          </w:tcPr>
          <w:p w14:paraId="33A42865" w14:textId="77777777" w:rsidR="000334C1" w:rsidRPr="00F967C4" w:rsidRDefault="000334C1" w:rsidP="005E435A">
            <w:pPr>
              <w:pStyle w:val="Kop4"/>
            </w:pPr>
          </w:p>
        </w:tc>
        <w:tc>
          <w:tcPr>
            <w:tcW w:w="7461" w:type="dxa"/>
            <w:vMerge/>
          </w:tcPr>
          <w:p w14:paraId="3BAE7A31" w14:textId="77777777" w:rsidR="000334C1" w:rsidRPr="00F967C4" w:rsidRDefault="000334C1" w:rsidP="002E7306">
            <w:pPr>
              <w:pStyle w:val="Titel"/>
            </w:pPr>
          </w:p>
        </w:tc>
      </w:tr>
      <w:tr w:rsidR="000334C1" w:rsidRPr="00F967C4" w14:paraId="2D04E437" w14:textId="77777777" w:rsidTr="001375B5">
        <w:trPr>
          <w:trHeight w:val="620"/>
        </w:trPr>
        <w:tc>
          <w:tcPr>
            <w:tcW w:w="284" w:type="dxa"/>
            <w:vAlign w:val="center"/>
          </w:tcPr>
          <w:p w14:paraId="2135EEBF" w14:textId="77777777" w:rsidR="000334C1" w:rsidRPr="00F967C4" w:rsidRDefault="00580190" w:rsidP="00BE5968">
            <w:r w:rsidRPr="00F967C4">
              <w:rPr>
                <w:noProof/>
                <w:lang w:val="nl-BE" w:eastAsia="nl-BE"/>
              </w:rPr>
              <w:drawing>
                <wp:inline distT="0" distB="0" distL="0" distR="0" wp14:anchorId="711311ED" wp14:editId="03A39E92">
                  <wp:extent cx="180975" cy="180975"/>
                  <wp:effectExtent l="0" t="0" r="9525" b="9525"/>
                  <wp:docPr id="1" name="Picture 3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  <w:gridSpan w:val="5"/>
            <w:vAlign w:val="center"/>
          </w:tcPr>
          <w:p w14:paraId="4BB5B13E" w14:textId="1702B84A" w:rsidR="001375B5" w:rsidRDefault="0064249D" w:rsidP="00BE5968">
            <w:pPr>
              <w:pStyle w:val="Contact1"/>
            </w:pPr>
            <w:r>
              <w:t xml:space="preserve"> </w:t>
            </w:r>
            <w:r w:rsidR="001375B5">
              <w:t>r0666177@student.</w:t>
            </w:r>
          </w:p>
          <w:p w14:paraId="2D14D647" w14:textId="5E64A547" w:rsidR="000334C1" w:rsidRPr="00F967C4" w:rsidRDefault="0064249D" w:rsidP="00BE5968">
            <w:pPr>
              <w:pStyle w:val="Contact1"/>
            </w:pPr>
            <w:r>
              <w:t xml:space="preserve"> </w:t>
            </w:r>
            <w:r w:rsidR="001375B5">
              <w:t>thomasmore.be</w:t>
            </w:r>
          </w:p>
        </w:tc>
        <w:tc>
          <w:tcPr>
            <w:tcW w:w="699" w:type="dxa"/>
            <w:vMerge w:val="restart"/>
          </w:tcPr>
          <w:p w14:paraId="136D20D0" w14:textId="77777777" w:rsidR="000334C1" w:rsidRPr="00F967C4" w:rsidRDefault="000334C1" w:rsidP="004A28EA">
            <w:r w:rsidRPr="00F967C4">
              <w:rPr>
                <w:lang w:bidi="nl-NL"/>
              </w:rPr>
              <w:t xml:space="preserve"> </w:t>
            </w:r>
          </w:p>
        </w:tc>
        <w:tc>
          <w:tcPr>
            <w:tcW w:w="7461" w:type="dxa"/>
            <w:vMerge/>
          </w:tcPr>
          <w:p w14:paraId="5C9075D2" w14:textId="77777777" w:rsidR="000334C1" w:rsidRPr="00F967C4" w:rsidRDefault="000334C1" w:rsidP="002E7306">
            <w:pPr>
              <w:pStyle w:val="Titel"/>
            </w:pPr>
          </w:p>
        </w:tc>
      </w:tr>
      <w:tr w:rsidR="000334C1" w:rsidRPr="00F967C4" w14:paraId="72613D4C" w14:textId="77777777" w:rsidTr="001375B5">
        <w:trPr>
          <w:trHeight w:val="540"/>
        </w:trPr>
        <w:tc>
          <w:tcPr>
            <w:tcW w:w="284" w:type="dxa"/>
            <w:vAlign w:val="center"/>
          </w:tcPr>
          <w:p w14:paraId="2FB3CD2D" w14:textId="1ADADB43" w:rsidR="000334C1" w:rsidRPr="00F967C4" w:rsidRDefault="003241BC" w:rsidP="00BE5968">
            <w:r w:rsidRPr="00F967C4">
              <w:rPr>
                <w:noProof/>
                <w:lang w:val="nl-BE" w:eastAsia="nl-BE"/>
              </w:rPr>
              <mc:AlternateContent>
                <mc:Choice Requires="wpg">
                  <w:drawing>
                    <wp:inline distT="0" distB="0" distL="0" distR="0" wp14:anchorId="591A5B47" wp14:editId="632C86A3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Vrije v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Vrije v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Vrije v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group w14:anchorId="001E8107" id="Graphic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">
                      <v:shape id="Vrije v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Vrije v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Vrije v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37" w:type="dxa"/>
            <w:gridSpan w:val="5"/>
            <w:vAlign w:val="center"/>
          </w:tcPr>
          <w:p w14:paraId="1FD2FDDC" w14:textId="5625900D" w:rsidR="000334C1" w:rsidRPr="00F967C4" w:rsidRDefault="0064249D" w:rsidP="00BE5968">
            <w:pPr>
              <w:pStyle w:val="Contact1"/>
            </w:pPr>
            <w:r>
              <w:t xml:space="preserve"> </w:t>
            </w:r>
            <w:r w:rsidR="001375B5">
              <w:t>0471662006</w:t>
            </w:r>
          </w:p>
        </w:tc>
        <w:tc>
          <w:tcPr>
            <w:tcW w:w="699" w:type="dxa"/>
            <w:vMerge/>
          </w:tcPr>
          <w:p w14:paraId="7C619179" w14:textId="77777777" w:rsidR="000334C1" w:rsidRPr="00F967C4" w:rsidRDefault="000334C1" w:rsidP="004A28EA"/>
        </w:tc>
        <w:tc>
          <w:tcPr>
            <w:tcW w:w="7461" w:type="dxa"/>
            <w:vMerge/>
          </w:tcPr>
          <w:p w14:paraId="4616C3C5" w14:textId="77777777" w:rsidR="000334C1" w:rsidRPr="00F967C4" w:rsidRDefault="000334C1" w:rsidP="002E7306">
            <w:pPr>
              <w:pStyle w:val="Titel"/>
            </w:pPr>
          </w:p>
        </w:tc>
      </w:tr>
      <w:tr w:rsidR="000334C1" w:rsidRPr="00F967C4" w14:paraId="13585F29" w14:textId="77777777" w:rsidTr="001375B5">
        <w:trPr>
          <w:trHeight w:val="540"/>
        </w:trPr>
        <w:tc>
          <w:tcPr>
            <w:tcW w:w="284" w:type="dxa"/>
            <w:vAlign w:val="center"/>
          </w:tcPr>
          <w:p w14:paraId="1779798F" w14:textId="2314DA28" w:rsidR="000334C1" w:rsidRPr="00F967C4" w:rsidRDefault="000334C1" w:rsidP="00BE5968"/>
        </w:tc>
        <w:tc>
          <w:tcPr>
            <w:tcW w:w="3037" w:type="dxa"/>
            <w:gridSpan w:val="5"/>
            <w:vAlign w:val="center"/>
          </w:tcPr>
          <w:p w14:paraId="2A391A9F" w14:textId="6E53E213" w:rsidR="000334C1" w:rsidRPr="00F967C4" w:rsidRDefault="000334C1" w:rsidP="00BE5968">
            <w:pPr>
              <w:pStyle w:val="Contact1"/>
            </w:pPr>
          </w:p>
        </w:tc>
        <w:tc>
          <w:tcPr>
            <w:tcW w:w="699" w:type="dxa"/>
            <w:vMerge/>
          </w:tcPr>
          <w:p w14:paraId="6BBF1E06" w14:textId="77777777" w:rsidR="000334C1" w:rsidRPr="00F967C4" w:rsidRDefault="000334C1" w:rsidP="004A28EA"/>
        </w:tc>
        <w:tc>
          <w:tcPr>
            <w:tcW w:w="7461" w:type="dxa"/>
            <w:vMerge/>
          </w:tcPr>
          <w:p w14:paraId="1DEFCB56" w14:textId="77777777" w:rsidR="000334C1" w:rsidRPr="00F967C4" w:rsidRDefault="000334C1" w:rsidP="002E7306">
            <w:pPr>
              <w:pStyle w:val="Titel"/>
            </w:pPr>
          </w:p>
        </w:tc>
      </w:tr>
      <w:tr w:rsidR="000334C1" w:rsidRPr="00F967C4" w14:paraId="427B5E8F" w14:textId="77777777" w:rsidTr="001375B5">
        <w:trPr>
          <w:trHeight w:val="1584"/>
        </w:trPr>
        <w:tc>
          <w:tcPr>
            <w:tcW w:w="3321" w:type="dxa"/>
            <w:gridSpan w:val="6"/>
            <w:vAlign w:val="center"/>
          </w:tcPr>
          <w:p w14:paraId="22B1665D" w14:textId="7C499635" w:rsidR="00513AE6" w:rsidRPr="00513AE6" w:rsidRDefault="00513AE6" w:rsidP="00513AE6">
            <w:pPr>
              <w:pStyle w:val="Contact2"/>
            </w:pPr>
            <w:r>
              <w:t>Aarschotsesteenweg 178 2230 Herselt</w:t>
            </w:r>
          </w:p>
          <w:p w14:paraId="1068D092" w14:textId="77777777" w:rsidR="000334C1" w:rsidRPr="00F967C4" w:rsidRDefault="000334C1" w:rsidP="00BE5968">
            <w:pPr>
              <w:pStyle w:val="Contact2"/>
            </w:pPr>
            <w:r w:rsidRPr="00F967C4">
              <w:rPr>
                <w:noProof/>
                <w:lang w:val="nl-BE" w:eastAsia="nl-BE"/>
              </w:rPr>
              <w:drawing>
                <wp:inline distT="0" distB="0" distL="0" distR="0" wp14:anchorId="5435260C" wp14:editId="1601850F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  <w:vMerge/>
          </w:tcPr>
          <w:p w14:paraId="201621BF" w14:textId="77777777" w:rsidR="000334C1" w:rsidRPr="00F967C4" w:rsidRDefault="000334C1" w:rsidP="004A28EA"/>
        </w:tc>
        <w:tc>
          <w:tcPr>
            <w:tcW w:w="7461" w:type="dxa"/>
            <w:vMerge/>
          </w:tcPr>
          <w:p w14:paraId="0C19526A" w14:textId="77777777" w:rsidR="000334C1" w:rsidRPr="00F967C4" w:rsidRDefault="000334C1" w:rsidP="002E7306">
            <w:pPr>
              <w:pStyle w:val="Titel"/>
            </w:pPr>
          </w:p>
        </w:tc>
      </w:tr>
      <w:tr w:rsidR="000334C1" w:rsidRPr="00F967C4" w14:paraId="2A3C137F" w14:textId="77777777" w:rsidTr="001375B5">
        <w:trPr>
          <w:trHeight w:val="1008"/>
        </w:trPr>
        <w:tc>
          <w:tcPr>
            <w:tcW w:w="3321" w:type="dxa"/>
            <w:gridSpan w:val="6"/>
          </w:tcPr>
          <w:p w14:paraId="11E77AAE" w14:textId="77777777" w:rsidR="000334C1" w:rsidRPr="00F967C4" w:rsidRDefault="000334C1"/>
        </w:tc>
        <w:tc>
          <w:tcPr>
            <w:tcW w:w="699" w:type="dxa"/>
            <w:vMerge/>
          </w:tcPr>
          <w:p w14:paraId="785A19CF" w14:textId="77777777" w:rsidR="000334C1" w:rsidRPr="00F967C4" w:rsidRDefault="000334C1" w:rsidP="004A28EA"/>
        </w:tc>
        <w:tc>
          <w:tcPr>
            <w:tcW w:w="7461" w:type="dxa"/>
            <w:vMerge/>
          </w:tcPr>
          <w:p w14:paraId="339D07AC" w14:textId="77777777" w:rsidR="000334C1" w:rsidRPr="00F967C4" w:rsidRDefault="000334C1" w:rsidP="002E7306">
            <w:pPr>
              <w:pStyle w:val="Titel"/>
            </w:pPr>
          </w:p>
        </w:tc>
      </w:tr>
      <w:tr w:rsidR="000334C1" w:rsidRPr="00F967C4" w14:paraId="713F023B" w14:textId="77777777" w:rsidTr="001375B5">
        <w:trPr>
          <w:trHeight w:val="585"/>
        </w:trPr>
        <w:tc>
          <w:tcPr>
            <w:tcW w:w="284" w:type="dxa"/>
          </w:tcPr>
          <w:p w14:paraId="5DC4C9F3" w14:textId="77777777" w:rsidR="000334C1" w:rsidRPr="00F967C4" w:rsidRDefault="000334C1" w:rsidP="00453A7B">
            <w:pPr>
              <w:pStyle w:val="Kop4"/>
            </w:pPr>
          </w:p>
        </w:tc>
        <w:tc>
          <w:tcPr>
            <w:tcW w:w="2774" w:type="dxa"/>
            <w:gridSpan w:val="4"/>
            <w:tcBorders>
              <w:bottom w:val="single" w:sz="4" w:space="0" w:color="FFFFFF" w:themeColor="background1"/>
            </w:tcBorders>
          </w:tcPr>
          <w:p w14:paraId="61844ECF" w14:textId="605AA369" w:rsidR="000334C1" w:rsidRPr="00F967C4" w:rsidRDefault="002A6142" w:rsidP="00453A7B">
            <w:pPr>
              <w:pStyle w:val="Kop4"/>
            </w:pPr>
            <w:r>
              <w:t>Opleidingen</w:t>
            </w:r>
          </w:p>
        </w:tc>
        <w:tc>
          <w:tcPr>
            <w:tcW w:w="263" w:type="dxa"/>
          </w:tcPr>
          <w:p w14:paraId="2BD04BBE" w14:textId="77777777" w:rsidR="000334C1" w:rsidRPr="00F967C4" w:rsidRDefault="000334C1" w:rsidP="00453A7B">
            <w:pPr>
              <w:pStyle w:val="Kop4"/>
            </w:pPr>
          </w:p>
        </w:tc>
        <w:tc>
          <w:tcPr>
            <w:tcW w:w="699" w:type="dxa"/>
            <w:vMerge/>
          </w:tcPr>
          <w:p w14:paraId="70F68B1E" w14:textId="77777777" w:rsidR="000334C1" w:rsidRPr="00F967C4" w:rsidRDefault="000334C1" w:rsidP="005B2877">
            <w:pPr>
              <w:pStyle w:val="Kop4"/>
            </w:pPr>
          </w:p>
        </w:tc>
        <w:tc>
          <w:tcPr>
            <w:tcW w:w="7461" w:type="dxa"/>
            <w:vMerge/>
          </w:tcPr>
          <w:p w14:paraId="3D43E899" w14:textId="77777777" w:rsidR="000334C1" w:rsidRPr="00F967C4" w:rsidRDefault="000334C1" w:rsidP="002E7306">
            <w:pPr>
              <w:pStyle w:val="Titel"/>
            </w:pPr>
          </w:p>
        </w:tc>
      </w:tr>
      <w:tr w:rsidR="000334C1" w:rsidRPr="00F967C4" w14:paraId="057D1CB6" w14:textId="77777777" w:rsidTr="001375B5">
        <w:trPr>
          <w:trHeight w:val="170"/>
        </w:trPr>
        <w:tc>
          <w:tcPr>
            <w:tcW w:w="3321" w:type="dxa"/>
            <w:gridSpan w:val="6"/>
          </w:tcPr>
          <w:p w14:paraId="19458AAC" w14:textId="77777777" w:rsidR="000334C1" w:rsidRPr="00F967C4" w:rsidRDefault="000334C1" w:rsidP="00453A7B">
            <w:pPr>
              <w:rPr>
                <w:sz w:val="16"/>
                <w:szCs w:val="16"/>
              </w:rPr>
            </w:pPr>
          </w:p>
        </w:tc>
        <w:tc>
          <w:tcPr>
            <w:tcW w:w="699" w:type="dxa"/>
            <w:vMerge/>
          </w:tcPr>
          <w:p w14:paraId="1BE59811" w14:textId="77777777" w:rsidR="000334C1" w:rsidRPr="00F967C4" w:rsidRDefault="000334C1" w:rsidP="00453A7B"/>
        </w:tc>
        <w:tc>
          <w:tcPr>
            <w:tcW w:w="7461" w:type="dxa"/>
            <w:vMerge/>
          </w:tcPr>
          <w:p w14:paraId="520784C3" w14:textId="77777777" w:rsidR="000334C1" w:rsidRPr="00F967C4" w:rsidRDefault="000334C1" w:rsidP="00453A7B">
            <w:pPr>
              <w:pStyle w:val="Titel"/>
            </w:pPr>
          </w:p>
        </w:tc>
      </w:tr>
      <w:tr w:rsidR="000334C1" w:rsidRPr="00F967C4" w14:paraId="51DABA7B" w14:textId="77777777" w:rsidTr="001375B5">
        <w:trPr>
          <w:trHeight w:val="1107"/>
        </w:trPr>
        <w:tc>
          <w:tcPr>
            <w:tcW w:w="284" w:type="dxa"/>
          </w:tcPr>
          <w:p w14:paraId="2BC32CDD" w14:textId="77777777" w:rsidR="000334C1" w:rsidRPr="00F967C4" w:rsidRDefault="000334C1" w:rsidP="00453A7B">
            <w:r w:rsidRPr="00F967C4">
              <w:rPr>
                <w:noProof/>
                <w:lang w:val="nl-BE" w:eastAsia="nl-BE"/>
              </w:rPr>
              <w:drawing>
                <wp:inline distT="0" distB="0" distL="0" distR="0" wp14:anchorId="535A5D1A" wp14:editId="4CB28151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  <w:gridSpan w:val="5"/>
          </w:tcPr>
          <w:p w14:paraId="2772C721" w14:textId="46D1D94C" w:rsidR="00513AE6" w:rsidRPr="00FE6233" w:rsidRDefault="004E07E7" w:rsidP="00513AE6">
            <w:pPr>
              <w:pStyle w:val="Kop5"/>
              <w:rPr>
                <w:lang w:val="nl-BE"/>
              </w:rPr>
            </w:pPr>
            <w:r>
              <w:rPr>
                <w:lang w:val="nl-BE"/>
              </w:rPr>
              <w:t xml:space="preserve"> </w:t>
            </w:r>
            <w:r w:rsidR="00513AE6" w:rsidRPr="00FE6233">
              <w:rPr>
                <w:lang w:val="nl-BE"/>
              </w:rPr>
              <w:t>Thomas more geel</w:t>
            </w:r>
          </w:p>
          <w:p w14:paraId="794DF901" w14:textId="7958BB5A" w:rsidR="00513AE6" w:rsidRPr="00FE6233" w:rsidRDefault="00513AE6" w:rsidP="00513AE6">
            <w:pPr>
              <w:pStyle w:val="Contact1"/>
              <w:rPr>
                <w:rStyle w:val="TekensvoorContact1"/>
                <w:lang w:val="nl-BE"/>
              </w:rPr>
            </w:pPr>
            <w:r w:rsidRPr="00FE6233">
              <w:rPr>
                <w:lang w:val="nl-BE"/>
              </w:rPr>
              <w:t>Graduaat/HBO5</w:t>
            </w:r>
            <w:r w:rsidR="004E07E7">
              <w:rPr>
                <w:lang w:val="nl-BE"/>
              </w:rPr>
              <w:t xml:space="preserve">                  </w:t>
            </w:r>
            <w:r w:rsidRPr="00FE6233">
              <w:rPr>
                <w:lang w:val="nl-BE"/>
              </w:rPr>
              <w:t>Programmeren</w:t>
            </w:r>
          </w:p>
          <w:p w14:paraId="028E1B64" w14:textId="3F568829" w:rsidR="000334C1" w:rsidRPr="00F967C4" w:rsidRDefault="00513AE6" w:rsidP="00513AE6">
            <w:pPr>
              <w:pStyle w:val="Kop6"/>
            </w:pPr>
            <w:r>
              <w:t>2020-heden</w:t>
            </w:r>
          </w:p>
        </w:tc>
        <w:tc>
          <w:tcPr>
            <w:tcW w:w="699" w:type="dxa"/>
            <w:vMerge/>
          </w:tcPr>
          <w:p w14:paraId="20BD8254" w14:textId="77777777" w:rsidR="000334C1" w:rsidRPr="00F967C4" w:rsidRDefault="000334C1" w:rsidP="00453A7B"/>
        </w:tc>
        <w:tc>
          <w:tcPr>
            <w:tcW w:w="7461" w:type="dxa"/>
            <w:vMerge/>
          </w:tcPr>
          <w:p w14:paraId="213D906F" w14:textId="77777777" w:rsidR="000334C1" w:rsidRPr="00F967C4" w:rsidRDefault="000334C1" w:rsidP="00453A7B">
            <w:pPr>
              <w:pStyle w:val="Titel"/>
            </w:pPr>
          </w:p>
        </w:tc>
      </w:tr>
      <w:tr w:rsidR="000334C1" w:rsidRPr="002A6142" w14:paraId="32707901" w14:textId="77777777" w:rsidTr="001375B5">
        <w:trPr>
          <w:trHeight w:val="1445"/>
        </w:trPr>
        <w:tc>
          <w:tcPr>
            <w:tcW w:w="284" w:type="dxa"/>
          </w:tcPr>
          <w:p w14:paraId="4F30D773" w14:textId="77777777" w:rsidR="000334C1" w:rsidRPr="00F967C4" w:rsidRDefault="000334C1" w:rsidP="00453A7B">
            <w:r w:rsidRPr="00F967C4">
              <w:rPr>
                <w:noProof/>
                <w:lang w:val="nl-BE" w:eastAsia="nl-BE"/>
              </w:rPr>
              <w:drawing>
                <wp:inline distT="0" distB="0" distL="0" distR="0" wp14:anchorId="7717D637" wp14:editId="6881FB5B">
                  <wp:extent cx="313522" cy="313522"/>
                  <wp:effectExtent l="0" t="0" r="0" b="0"/>
                  <wp:docPr id="77" name="Graphic 77">
                    <a:extLst xmlns:a="http://schemas.openxmlformats.org/drawingml/2006/main">
                      <a:ext uri="{C183D7F6-B498-43B3-948B-1728B52AA6E4}">
  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  <w:gridSpan w:val="5"/>
          </w:tcPr>
          <w:p w14:paraId="2712FFDC" w14:textId="2FFF6C50" w:rsidR="00513AE6" w:rsidRPr="00FE6233" w:rsidRDefault="00513AE6" w:rsidP="00513AE6">
            <w:pPr>
              <w:pStyle w:val="Kop5"/>
              <w:rPr>
                <w:lang w:val="nl-BE"/>
              </w:rPr>
            </w:pPr>
            <w:r>
              <w:rPr>
                <w:lang w:val="nl-BE"/>
              </w:rPr>
              <w:t>KAMSA AARSCHOT</w:t>
            </w:r>
          </w:p>
          <w:p w14:paraId="1EEE55D1" w14:textId="76E0F6B6" w:rsidR="00513AE6" w:rsidRPr="00FE6233" w:rsidRDefault="00513AE6" w:rsidP="00513AE6">
            <w:pPr>
              <w:pStyle w:val="Contact1"/>
              <w:rPr>
                <w:rStyle w:val="TekensvoorContact1"/>
                <w:lang w:val="nl-BE"/>
              </w:rPr>
            </w:pPr>
            <w:r>
              <w:rPr>
                <w:lang w:val="nl-BE"/>
              </w:rPr>
              <w:t>Latijn-moderne talen</w:t>
            </w:r>
          </w:p>
          <w:p w14:paraId="6A1357E7" w14:textId="35F0E333" w:rsidR="000334C1" w:rsidRPr="00FE6233" w:rsidRDefault="00513AE6" w:rsidP="00513AE6">
            <w:pPr>
              <w:pStyle w:val="Kop6"/>
              <w:rPr>
                <w:lang w:val="nl-BE"/>
              </w:rPr>
            </w:pPr>
            <w:r>
              <w:t>2010-2016</w:t>
            </w:r>
          </w:p>
        </w:tc>
        <w:tc>
          <w:tcPr>
            <w:tcW w:w="699" w:type="dxa"/>
            <w:vMerge/>
          </w:tcPr>
          <w:p w14:paraId="032021F9" w14:textId="77777777" w:rsidR="000334C1" w:rsidRPr="00FE6233" w:rsidRDefault="000334C1" w:rsidP="00453A7B">
            <w:pPr>
              <w:rPr>
                <w:lang w:val="nl-BE"/>
              </w:rPr>
            </w:pPr>
          </w:p>
        </w:tc>
        <w:tc>
          <w:tcPr>
            <w:tcW w:w="7461" w:type="dxa"/>
            <w:vMerge/>
          </w:tcPr>
          <w:p w14:paraId="02C3F3E6" w14:textId="77777777" w:rsidR="000334C1" w:rsidRPr="00FE6233" w:rsidRDefault="000334C1" w:rsidP="00453A7B">
            <w:pPr>
              <w:pStyle w:val="Titel"/>
              <w:rPr>
                <w:lang w:val="nl-BE"/>
              </w:rPr>
            </w:pPr>
          </w:p>
        </w:tc>
      </w:tr>
    </w:tbl>
    <w:p w14:paraId="1FDED98D" w14:textId="47A2E234" w:rsidR="00871DB8" w:rsidRPr="00F967C4" w:rsidRDefault="00513AE6">
      <w:r w:rsidRPr="00F967C4">
        <w:rPr>
          <w:noProof/>
          <w:lang w:val="nl-BE" w:eastAsia="nl-BE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5D94CA2B" wp14:editId="7A01845D">
                <wp:simplePos x="0" y="0"/>
                <wp:positionH relativeFrom="page">
                  <wp:posOffset>-57150</wp:posOffset>
                </wp:positionH>
                <wp:positionV relativeFrom="margin">
                  <wp:posOffset>-1209675</wp:posOffset>
                </wp:positionV>
                <wp:extent cx="2723605" cy="13221970"/>
                <wp:effectExtent l="38100" t="19050" r="635" b="0"/>
                <wp:wrapNone/>
                <wp:docPr id="94" name="Groep 94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3605" cy="13221970"/>
                          <a:chOff x="0" y="0"/>
                          <a:chExt cx="2722309" cy="13218160"/>
                        </a:xfrm>
                        <a:solidFill>
                          <a:srgbClr val="0070C0"/>
                        </a:solidFill>
                      </wpg:grpSpPr>
                      <wpg:grpSp>
                        <wpg:cNvPr id="12" name="Groep 12"/>
                        <wpg:cNvGrpSpPr/>
                        <wpg:grpSpPr>
                          <a:xfrm>
                            <a:off x="0" y="6219825"/>
                            <a:ext cx="2722309" cy="3912235"/>
                            <a:chOff x="0" y="0"/>
                            <a:chExt cx="2722864" cy="3912326"/>
                          </a:xfrm>
                          <a:grpFill/>
                        </wpg:grpSpPr>
                        <wpg:grpSp>
                          <wpg:cNvPr id="6" name="Groep 6"/>
                          <wpg:cNvGrpSpPr/>
                          <wpg:grpSpPr>
                            <a:xfrm>
                              <a:off x="0" y="1012147"/>
                              <a:ext cx="2722864" cy="2900179"/>
                              <a:chOff x="0" y="-100223"/>
                              <a:chExt cx="2722864" cy="2900194"/>
                            </a:xfrm>
                            <a:grpFill/>
                          </wpg:grpSpPr>
                          <wps:wsp>
                            <wps:cNvPr id="7" name="Rechthoek 7"/>
                            <wps:cNvSpPr/>
                            <wps:spPr>
                              <a:xfrm>
                                <a:off x="57134" y="-100223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Driehoek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Rechthoekige driehoek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hthoekige driehoek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ep 19"/>
                        <wpg:cNvGrpSpPr/>
                        <wpg:grpSpPr>
                          <a:xfrm>
                            <a:off x="0" y="9305925"/>
                            <a:ext cx="2668270" cy="3912235"/>
                            <a:chOff x="0" y="0"/>
                            <a:chExt cx="2668814" cy="3912326"/>
                          </a:xfrm>
                          <a:grpFill/>
                        </wpg:grpSpPr>
                        <wpg:grpSp>
                          <wpg:cNvPr id="20" name="Groep 20"/>
                          <wpg:cNvGrpSpPr/>
                          <wpg:grpSpPr>
                            <a:xfrm>
                              <a:off x="0" y="1001486"/>
                              <a:ext cx="2668814" cy="2910840"/>
                              <a:chOff x="0" y="-110884"/>
                              <a:chExt cx="2668814" cy="2910855"/>
                            </a:xfrm>
                            <a:grpFill/>
                          </wpg:grpSpPr>
                          <wps:wsp>
                            <wps:cNvPr id="21" name="Rechthoek 21"/>
                            <wps:cNvSpPr/>
                            <wps:spPr>
                              <a:xfrm>
                                <a:off x="14600" y="-110884"/>
                                <a:ext cx="2654214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Driehoek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Rechthoekige driehoek 2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hthoekige driehoek 24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ep 78"/>
                        <wpg:cNvGrpSpPr/>
                        <wpg:grpSpPr>
                          <a:xfrm>
                            <a:off x="0" y="3114675"/>
                            <a:ext cx="2665095" cy="3912235"/>
                            <a:chOff x="0" y="0"/>
                            <a:chExt cx="2665730" cy="3912326"/>
                          </a:xfrm>
                          <a:grpFill/>
                        </wpg:grpSpPr>
                        <wpg:grpSp>
                          <wpg:cNvPr id="79" name="Groep 79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81" name="Rechthoek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Driehoek 3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Rechthoekige driehoek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Rechthoekige driehoek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ep 88"/>
                        <wpg:cNvGrpSpPr/>
                        <wpg:grpSpPr>
                          <a:xfrm>
                            <a:off x="0" y="0"/>
                            <a:ext cx="2665187" cy="3912235"/>
                            <a:chOff x="0" y="0"/>
                            <a:chExt cx="2665730" cy="3912326"/>
                          </a:xfrm>
                          <a:grpFill/>
                        </wpg:grpSpPr>
                        <wpg:grpSp>
                          <wpg:cNvPr id="89" name="Groep 89"/>
                          <wpg:cNvGrpSpPr/>
                          <wpg:grpSpPr>
                            <a:xfrm>
                              <a:off x="0" y="571349"/>
                              <a:ext cx="2665730" cy="3340977"/>
                              <a:chOff x="0" y="-541024"/>
                              <a:chExt cx="2665730" cy="3340995"/>
                            </a:xfrm>
                            <a:grpFill/>
                          </wpg:grpSpPr>
                          <wps:wsp>
                            <wps:cNvPr id="90" name="Rechthoek 90"/>
                            <wps:cNvSpPr/>
                            <wps:spPr>
                              <a:xfrm>
                                <a:off x="0" y="-541024"/>
                                <a:ext cx="2665730" cy="233514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Driehoek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Rechthoekige driehoek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Rechthoekige driehoek 93"/>
                          <wps:cNvSpPr/>
                          <wps:spPr>
                            <a:xfrm flipH="1">
                              <a:off x="1323887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769283" id="Groep 94" o:spid="_x0000_s1026" style="position:absolute;margin-left:-4.5pt;margin-top:-95.25pt;width:214.45pt;height:1041.1pt;z-index:-251577344;mso-position-horizontal-relative:page;mso-position-vertical-relative:margin;mso-width-relative:margin;mso-height-relative:margin" coordsize="27223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">
                <v:group id="Groep 12" o:spid="_x0000_s1027" style="position:absolute;top:62198;width:27223;height:39122" coordsize="2722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ep 6" o:spid="_x0000_s1028" style="position:absolute;top:10121;width:27228;height:29002" coordorigin=",-1002" coordsize="27228,29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hthoek 7" o:spid="_x0000_s1029" style="position:absolute;left:571;top:-1002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Driehoek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echthoekige driehoek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Rechthoekige driehoek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oe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ep 20" o:spid="_x0000_s1034" style="position:absolute;top:10014;width:26688;height:29109" coordorigin=",-1108" coordsize="26688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hthoek 21" o:spid="_x0000_s1035" style="position:absolute;left:146;top:-1108;width:26542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<v:shape id="Driehoek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</v:group>
                  <v:shape id="Rechthoekige driehoek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<v:shape id="Rechthoekige driehoek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</v:group>
                <v:group id="Groe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e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hthoek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Driehoek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Rechthoekige driehoek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Rechthoekige driehoek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oep 88" o:spid="_x0000_s1045" style="position:absolute;width:26651;height:39122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oep 89" o:spid="_x0000_s1046" style="position:absolute;top:5713;width:26657;height:33410" coordorigin=",-5410" coordsize="26657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hthoek 90" o:spid="_x0000_s1047" style="position:absolute;top:-5410;width:26657;height:2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Driehoek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" filled="f" strokecolor="#002060" strokeweight="1pt"/>
                  </v:group>
                  <v:shape id="Rechthoekige driehoek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Rechthoekige driehoek 93" o:spid="_x0000_s1050" type="#_x0000_t6" style="position:absolute;left:13238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" filled="f" strokecolor="#002060" strokeweight="1pt"/>
                </v:group>
                <w10:wrap anchorx="page" anchory="margin"/>
              </v:group>
            </w:pict>
          </mc:Fallback>
        </mc:AlternateContent>
      </w:r>
      <w:r w:rsidR="003B4AEF" w:rsidRPr="00F967C4">
        <w:rPr>
          <w:noProof/>
          <w:lang w:val="nl-BE" w:eastAsia="nl-BE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8316E49" wp14:editId="7B60D902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Vrije v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Vrije v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Vrije v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4992581" id="Graphic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">
                <v:shape id="Vrije v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Vrije v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Vrije v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F967C4">
        <w:rPr>
          <w:noProof/>
          <w:lang w:val="nl-BE" w:eastAsia="nl-BE"/>
        </w:rPr>
        <w:drawing>
          <wp:anchor distT="0" distB="0" distL="114300" distR="114300" simplePos="0" relativeHeight="251681792" behindDoc="0" locked="0" layoutInCell="1" allowOverlap="1" wp14:anchorId="4D72108C" wp14:editId="2BF19736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F967C4">
        <w:rPr>
          <w:noProof/>
          <w:lang w:val="nl-BE" w:eastAsia="nl-BE"/>
        </w:rPr>
        <w:drawing>
          <wp:anchor distT="0" distB="0" distL="114300" distR="114300" simplePos="0" relativeHeight="251672576" behindDoc="0" locked="0" layoutInCell="1" allowOverlap="1" wp14:anchorId="6E42CFFA" wp14:editId="1431901A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F967C4">
        <w:rPr>
          <w:noProof/>
          <w:lang w:val="nl-BE" w:eastAsia="nl-BE"/>
        </w:rPr>
        <w:drawing>
          <wp:anchor distT="0" distB="0" distL="114300" distR="114300" simplePos="0" relativeHeight="251691008" behindDoc="0" locked="0" layoutInCell="1" allowOverlap="1" wp14:anchorId="4C71E6AC" wp14:editId="48AB3B49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F967C4">
        <w:rPr>
          <w:noProof/>
          <w:lang w:val="nl-BE" w:eastAsia="nl-BE"/>
        </w:rPr>
        <w:drawing>
          <wp:anchor distT="0" distB="0" distL="114300" distR="114300" simplePos="0" relativeHeight="251688960" behindDoc="0" locked="0" layoutInCell="1" allowOverlap="1" wp14:anchorId="6C0E4173" wp14:editId="79F1C220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F967C4">
        <w:rPr>
          <w:noProof/>
          <w:lang w:val="nl-BE" w:eastAsia="nl-B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AB12E73" wp14:editId="0A4FD01E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ep 25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e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hthoek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Driehoek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echthoekige driehoek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hoekige driehoek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7465BC72" id="Groep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">
                <v:group id="Groe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hthoek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Driehoek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echthoekige driehoek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echthoekige driehoek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F967C4">
        <w:rPr>
          <w:noProof/>
          <w:lang w:val="nl-BE" w:eastAsia="nl-B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EFB650" wp14:editId="3131E35F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ep 13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e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hthoek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Driehoek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echthoekige driehoek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hoekige driehoek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C5C9089" id="Groep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">
                <v:group id="Groe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hthoek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Driehoek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echthoekige driehoek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echthoekige driehoek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F967C4" w:rsidSect="00014C4E">
      <w:pgSz w:w="11906" w:h="16838" w:code="9"/>
      <w:pgMar w:top="90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00C3B" w14:textId="77777777" w:rsidR="007A0AF7" w:rsidRDefault="007A0AF7" w:rsidP="00AA35A8">
      <w:pPr>
        <w:spacing w:line="240" w:lineRule="auto"/>
      </w:pPr>
      <w:r>
        <w:separator/>
      </w:r>
    </w:p>
  </w:endnote>
  <w:endnote w:type="continuationSeparator" w:id="0">
    <w:p w14:paraId="3484B624" w14:textId="77777777" w:rsidR="007A0AF7" w:rsidRDefault="007A0AF7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7B018" w14:textId="77777777" w:rsidR="007A0AF7" w:rsidRDefault="007A0AF7" w:rsidP="00AA35A8">
      <w:pPr>
        <w:spacing w:line="240" w:lineRule="auto"/>
      </w:pPr>
      <w:r>
        <w:separator/>
      </w:r>
    </w:p>
  </w:footnote>
  <w:footnote w:type="continuationSeparator" w:id="0">
    <w:p w14:paraId="10A3E942" w14:textId="77777777" w:rsidR="007A0AF7" w:rsidRDefault="007A0AF7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3" type="#_x0000_t75" style="width:13.6pt;height:13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B2"/>
    <w:rsid w:val="00014C4E"/>
    <w:rsid w:val="00033263"/>
    <w:rsid w:val="000334C1"/>
    <w:rsid w:val="000873F6"/>
    <w:rsid w:val="000B286F"/>
    <w:rsid w:val="000D134B"/>
    <w:rsid w:val="00124ED6"/>
    <w:rsid w:val="001375B5"/>
    <w:rsid w:val="00167789"/>
    <w:rsid w:val="00190DB5"/>
    <w:rsid w:val="00194704"/>
    <w:rsid w:val="001B160B"/>
    <w:rsid w:val="001F346D"/>
    <w:rsid w:val="00203213"/>
    <w:rsid w:val="002236D5"/>
    <w:rsid w:val="00243756"/>
    <w:rsid w:val="0027193E"/>
    <w:rsid w:val="002A6142"/>
    <w:rsid w:val="002C4E0C"/>
    <w:rsid w:val="002E7306"/>
    <w:rsid w:val="003241BC"/>
    <w:rsid w:val="00331DCE"/>
    <w:rsid w:val="00352A17"/>
    <w:rsid w:val="003B4AEF"/>
    <w:rsid w:val="00415CF3"/>
    <w:rsid w:val="00453A7B"/>
    <w:rsid w:val="004936B2"/>
    <w:rsid w:val="004A28EA"/>
    <w:rsid w:val="004C7886"/>
    <w:rsid w:val="004E07E7"/>
    <w:rsid w:val="00513AE6"/>
    <w:rsid w:val="00534997"/>
    <w:rsid w:val="00580190"/>
    <w:rsid w:val="0064249D"/>
    <w:rsid w:val="006A1E18"/>
    <w:rsid w:val="006C7F5A"/>
    <w:rsid w:val="00714FEE"/>
    <w:rsid w:val="00791376"/>
    <w:rsid w:val="007A0AF7"/>
    <w:rsid w:val="007A1FB2"/>
    <w:rsid w:val="00831977"/>
    <w:rsid w:val="00871DB8"/>
    <w:rsid w:val="00887E05"/>
    <w:rsid w:val="008A171A"/>
    <w:rsid w:val="008F180B"/>
    <w:rsid w:val="008F48B9"/>
    <w:rsid w:val="009049BC"/>
    <w:rsid w:val="00996B32"/>
    <w:rsid w:val="009D646A"/>
    <w:rsid w:val="00A447BE"/>
    <w:rsid w:val="00A633B0"/>
    <w:rsid w:val="00AA1166"/>
    <w:rsid w:val="00AA35A8"/>
    <w:rsid w:val="00AE562D"/>
    <w:rsid w:val="00B8453F"/>
    <w:rsid w:val="00B85473"/>
    <w:rsid w:val="00BA2EEA"/>
    <w:rsid w:val="00BE5968"/>
    <w:rsid w:val="00C62E97"/>
    <w:rsid w:val="00CB3E40"/>
    <w:rsid w:val="00CF22B3"/>
    <w:rsid w:val="00D86385"/>
    <w:rsid w:val="00D95726"/>
    <w:rsid w:val="00DB472D"/>
    <w:rsid w:val="00DE5F88"/>
    <w:rsid w:val="00DF2298"/>
    <w:rsid w:val="00E067BA"/>
    <w:rsid w:val="00E42EF2"/>
    <w:rsid w:val="00EB70FE"/>
    <w:rsid w:val="00EB74E8"/>
    <w:rsid w:val="00EC0F79"/>
    <w:rsid w:val="00F30552"/>
    <w:rsid w:val="00F46BDB"/>
    <w:rsid w:val="00F967C4"/>
    <w:rsid w:val="00FD73C5"/>
    <w:rsid w:val="00FE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68E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nl-NL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A171A"/>
  </w:style>
  <w:style w:type="paragraph" w:styleId="Kop1">
    <w:name w:val="heading 1"/>
    <w:basedOn w:val="Standaard"/>
    <w:next w:val="Standaard"/>
    <w:link w:val="Kop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jstalinea">
    <w:name w:val="List Paragraph"/>
    <w:basedOn w:val="Standaard"/>
    <w:uiPriority w:val="34"/>
    <w:semiHidden/>
    <w:rsid w:val="00331DC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87E05"/>
  </w:style>
  <w:style w:type="paragraph" w:styleId="Voettekst">
    <w:name w:val="footer"/>
    <w:basedOn w:val="Standaard"/>
    <w:link w:val="Voettekst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87E05"/>
  </w:style>
  <w:style w:type="table" w:styleId="Tabelraster">
    <w:name w:val="Table Grid"/>
    <w:basedOn w:val="Standaardtabe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kstvantijdelijkeaanduiding">
    <w:name w:val="Placeholder Text"/>
    <w:basedOn w:val="Standaardalinea-lettertype"/>
    <w:uiPriority w:val="99"/>
    <w:semiHidden/>
    <w:rsid w:val="002E7306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Kop4Char">
    <w:name w:val="Kop 4 Char"/>
    <w:basedOn w:val="Standaardalinea-lettertype"/>
    <w:link w:val="Kop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Standaard"/>
    <w:next w:val="Standaard"/>
    <w:link w:val="TekensvoorContact1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Standaard"/>
    <w:next w:val="Standaard"/>
    <w:link w:val="TekensvoorContact2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TekensvoorContact1">
    <w:name w:val="Tekens voor Contact1"/>
    <w:basedOn w:val="Standaardalinea-lettertype"/>
    <w:link w:val="Contact1"/>
    <w:uiPriority w:val="29"/>
    <w:rsid w:val="00887E05"/>
    <w:rPr>
      <w:color w:val="FFFFFF" w:themeColor="background1"/>
    </w:rPr>
  </w:style>
  <w:style w:type="character" w:customStyle="1" w:styleId="Kop5Char">
    <w:name w:val="Kop 5 Char"/>
    <w:basedOn w:val="Standaardalinea-lettertype"/>
    <w:link w:val="Kop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TekensvoorContact2">
    <w:name w:val="Tekens voor Contact2"/>
    <w:basedOn w:val="Standaardalinea-lettertype"/>
    <w:link w:val="Contact2"/>
    <w:uiPriority w:val="29"/>
    <w:rsid w:val="00887E05"/>
    <w:rPr>
      <w:b/>
      <w:color w:val="FFFFFF" w:themeColor="background1"/>
    </w:rPr>
  </w:style>
  <w:style w:type="character" w:customStyle="1" w:styleId="Kop6Char">
    <w:name w:val="Kop 6 Char"/>
    <w:basedOn w:val="Standaardalinea-lettertype"/>
    <w:link w:val="Kop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OverMij">
    <w:name w:val="OverMij"/>
    <w:basedOn w:val="Standaard"/>
    <w:next w:val="Standaard"/>
    <w:link w:val="TekensvoorOverMij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TekensvoorOverMij">
    <w:name w:val="Tekens voor OverMij"/>
    <w:basedOn w:val="Standaardalinea-lettertype"/>
    <w:link w:val="OverMij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sv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11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obi\AppData\Roaming\Microsoft\Templates\Eigentijds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40AC036F444E44833A4012818BE2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0C0517-6921-4ADE-9A4D-EF86D2C4FCC8}"/>
      </w:docPartPr>
      <w:docPartBody>
        <w:p w:rsidR="009D2355" w:rsidRDefault="00591EC1">
          <w:pPr>
            <w:pStyle w:val="2D40AC036F444E44833A4012818BE2A5"/>
          </w:pPr>
          <w:r w:rsidRPr="00F967C4">
            <w:rPr>
              <w:lang w:bidi="nl-NL"/>
            </w:rPr>
            <w:t>Werkervaring</w:t>
          </w:r>
        </w:p>
      </w:docPartBody>
    </w:docPart>
    <w:docPart>
      <w:docPartPr>
        <w:name w:val="6D94F24B175F431DAE7DA11A090EF8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EA5223-DF87-4A94-8A3E-E461FBE9F446}"/>
      </w:docPartPr>
      <w:docPartBody>
        <w:p w:rsidR="009D2355" w:rsidRDefault="00591EC1">
          <w:pPr>
            <w:pStyle w:val="6D94F24B175F431DAE7DA11A090EF856"/>
          </w:pPr>
          <w:r w:rsidRPr="00F967C4">
            <w:rPr>
              <w:lang w:bidi="nl-NL"/>
            </w:rPr>
            <w:t>C O N T A C T</w:t>
          </w:r>
        </w:p>
      </w:docPartBody>
    </w:docPart>
    <w:docPart>
      <w:docPartPr>
        <w:name w:val="727B7C0887234FBCB46D1EBA6AE8024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F2A1C6C-07A2-4E5C-8CA6-2C19FED9A4E6}"/>
      </w:docPartPr>
      <w:docPartBody>
        <w:p w:rsidR="00964D0F" w:rsidRDefault="00A67D18" w:rsidP="00A67D18">
          <w:pPr>
            <w:pStyle w:val="727B7C0887234FBCB46D1EBA6AE8024C"/>
          </w:pPr>
          <w:r w:rsidRPr="00F967C4">
            <w:rPr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C1"/>
    <w:rsid w:val="00291A92"/>
    <w:rsid w:val="00321C00"/>
    <w:rsid w:val="00591EC1"/>
    <w:rsid w:val="00964D0F"/>
    <w:rsid w:val="009D2355"/>
    <w:rsid w:val="00A67D18"/>
    <w:rsid w:val="00E8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40AC036F444E44833A4012818BE2A5">
    <w:name w:val="2D40AC036F444E44833A4012818BE2A5"/>
  </w:style>
  <w:style w:type="paragraph" w:customStyle="1" w:styleId="9CBC225C19014CD18B2F9670EA76E6D5">
    <w:name w:val="9CBC225C19014CD18B2F9670EA76E6D5"/>
  </w:style>
  <w:style w:type="paragraph" w:customStyle="1" w:styleId="6D94F24B175F431DAE7DA11A090EF856">
    <w:name w:val="6D94F24B175F431DAE7DA11A090EF856"/>
  </w:style>
  <w:style w:type="paragraph" w:customStyle="1" w:styleId="727B7C0887234FBCB46D1EBA6AE8024C">
    <w:name w:val="727B7C0887234FBCB46D1EBA6AE8024C"/>
    <w:rsid w:val="00A67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AE3BA9-C9DB-4035-846C-0C087C1B7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Eigentijds cv.dotx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2021-03-27T15:14:00Z</dcterms:created>
  <dcterms:modified xsi:type="dcterms:W3CDTF">2021-10-13T17:59:00Z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